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5707BDBF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489DE491" w14:textId="666B56F5" w:rsidR="007A0F44" w:rsidRPr="00565B06" w:rsidRDefault="009F08EE" w:rsidP="00174A87">
            <w:pPr>
              <w:pStyle w:val="Title"/>
            </w:pPr>
            <w:r>
              <w:t>GIRISH</w:t>
            </w:r>
          </w:p>
          <w:p w14:paraId="6C567C85" w14:textId="7B3C67A0" w:rsidR="007A0F44" w:rsidRPr="00565B06" w:rsidRDefault="009F08EE" w:rsidP="00174A87">
            <w:pPr>
              <w:pStyle w:val="Subtitle"/>
            </w:pPr>
            <w:r>
              <w:t>Manchineeru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4CF3DF18" w14:textId="3E168B9C" w:rsidR="007A0F44" w:rsidRDefault="00000000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6EE7E8274AC44EB89990950F5E21C2C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9F08EE">
                  <w:t>Anantapur, Andhra Pradesh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48CB25E2" wp14:editId="34793441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6A643D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2C28166" w14:textId="21AA1CB3" w:rsidR="007A0F44" w:rsidRDefault="00000000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59598B54F2F944C9AE4A4F4D2CBA98CD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9F08EE">
                  <w:t>9059477073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8D683B2" wp14:editId="48871496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214928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AEAEC30" w14:textId="3D9BA5DA" w:rsidR="007A0F44" w:rsidRDefault="00000000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84E6C411ABAB4BD8AA097E689B605454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9F08EE">
                  <w:t>m.girishroy@gmail.com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12D9EEE" wp14:editId="4E36BB2B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62E33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3F4D2BFE" w14:textId="77777777" w:rsidR="00C32C85" w:rsidRDefault="009F08EE" w:rsidP="00C32C85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3E9C77439AE14A26B32D5E951A48D491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B853B3">
                  <w:t>www.linkedin.com/in/girish-m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24B74EFE" wp14:editId="275E3A92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37EB29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31C7BF6E" w14:textId="4F7E6749" w:rsidR="007A0F44" w:rsidRPr="00565B06" w:rsidRDefault="007A0F44" w:rsidP="00C32C85">
            <w:pPr>
              <w:pStyle w:val="ContactInfo"/>
            </w:pPr>
            <w:r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5857ACFC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F07199B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CF2F529" wp14:editId="0FB41012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954639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2E6E4B9E" w14:textId="77777777" w:rsidR="000E24AC" w:rsidRPr="00565B06" w:rsidRDefault="00000000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06315AE0716E4C518FCB1D3D7AABCE59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26C5C4AE" w14:textId="1A93D84E" w:rsidR="007C0E0E" w:rsidRPr="00565B06" w:rsidRDefault="009F08EE" w:rsidP="007C0E0E">
      <w:r>
        <w:t>Software Engineer with good problem-solving skills and ability to perform well in team. Capable continuous learning from senior developers while still nurturing junior developers. I have total 2.3 years of experience in web development.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31CF0C5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C1717FD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9B2D05E" wp14:editId="7BF071E6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6EA63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CFFF10A" w14:textId="77777777" w:rsidR="005E088C" w:rsidRPr="00565B06" w:rsidRDefault="0000000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1817FF77F34A4A638EB48D6668FA0E17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F182051" w14:textId="571037D5" w:rsidR="005E088C" w:rsidRPr="00565B06" w:rsidRDefault="00336A7B" w:rsidP="00AC7BC6">
      <w:pPr>
        <w:pStyle w:val="Heading2"/>
      </w:pPr>
      <w:r>
        <w:t>Project Engineer</w:t>
      </w:r>
      <w:r w:rsidR="005E088C" w:rsidRPr="00565B06">
        <w:t xml:space="preserve"> </w:t>
      </w:r>
      <w:r w:rsidR="00AC7BC6">
        <w:t>- Frontend Developer</w:t>
      </w:r>
      <w:r w:rsidR="005E088C" w:rsidRPr="00565B06">
        <w:t xml:space="preserve">| </w:t>
      </w:r>
      <w:r>
        <w:rPr>
          <w:rStyle w:val="Emphasis"/>
        </w:rPr>
        <w:t>WIPRO</w:t>
      </w:r>
    </w:p>
    <w:p w14:paraId="0B9CB9AB" w14:textId="2B17FD85" w:rsidR="005E088C" w:rsidRPr="00565B06" w:rsidRDefault="00336A7B" w:rsidP="004F199F">
      <w:pPr>
        <w:pStyle w:val="Heading3"/>
      </w:pPr>
      <w:r>
        <w:t>APRIL 2021</w:t>
      </w:r>
      <w:r w:rsidR="005E088C" w:rsidRPr="00565B06">
        <w:t xml:space="preserve"> – </w:t>
      </w:r>
      <w:r>
        <w:t>Present</w:t>
      </w:r>
    </w:p>
    <w:p w14:paraId="07D4D926" w14:textId="77777777" w:rsidR="00AC7BC6" w:rsidRDefault="006F3B11" w:rsidP="00AC7BC6">
      <w:pPr>
        <w:pStyle w:val="ListBullet"/>
      </w:pPr>
      <w:r>
        <w:t xml:space="preserve">I’m working in MEDICARE project as a Frontend Developer. I’m currently leading a product (Revenue360) in our project as React Developer. </w:t>
      </w:r>
    </w:p>
    <w:p w14:paraId="168B7A83" w14:textId="5C8F7DAA" w:rsidR="005E088C" w:rsidRPr="00565B06" w:rsidRDefault="006F3B11" w:rsidP="00AC7BC6">
      <w:pPr>
        <w:pStyle w:val="ListBullet"/>
      </w:pPr>
      <w:r>
        <w:t>I solved some product backlog issues</w:t>
      </w:r>
      <w:r w:rsidR="00AC7BC6">
        <w:t>, some major issues a</w:t>
      </w:r>
      <w:r>
        <w:t>nd created some web pages for the product</w:t>
      </w:r>
      <w:r w:rsidR="00AC7BC6">
        <w:t>.</w:t>
      </w:r>
    </w:p>
    <w:p w14:paraId="7FE7BF90" w14:textId="73AF9098" w:rsidR="005E088C" w:rsidRPr="00565B06" w:rsidRDefault="00336A7B" w:rsidP="00B47E1E">
      <w:pPr>
        <w:pStyle w:val="Heading2"/>
      </w:pPr>
      <w:r>
        <w:t>Frontend Developer</w:t>
      </w:r>
      <w:r w:rsidR="005E088C" w:rsidRPr="00565B06">
        <w:t xml:space="preserve"> | </w:t>
      </w:r>
      <w:r>
        <w:rPr>
          <w:rStyle w:val="Emphasis"/>
        </w:rPr>
        <w:t>Joka</w:t>
      </w:r>
    </w:p>
    <w:p w14:paraId="78ACFE8E" w14:textId="640FB02C" w:rsidR="005E088C" w:rsidRPr="00565B06" w:rsidRDefault="00336A7B" w:rsidP="004F199F">
      <w:pPr>
        <w:pStyle w:val="Heading3"/>
      </w:pPr>
      <w:r>
        <w:t>November</w:t>
      </w:r>
      <w:r w:rsidR="005E088C" w:rsidRPr="00565B06">
        <w:t xml:space="preserve"> </w:t>
      </w:r>
      <w:r>
        <w:t>2020</w:t>
      </w:r>
      <w:r w:rsidR="005E088C" w:rsidRPr="00565B06">
        <w:t xml:space="preserve">– </w:t>
      </w:r>
      <w:r>
        <w:t>April 2021</w:t>
      </w:r>
    </w:p>
    <w:p w14:paraId="1FAE888C" w14:textId="1A331E21" w:rsidR="005E088C" w:rsidRDefault="00AC7BC6" w:rsidP="005E088C">
      <w:pPr>
        <w:pStyle w:val="ListBullet"/>
      </w:pPr>
      <w:r>
        <w:t>Worked as a Frontend Developer and did some low-level design.</w:t>
      </w:r>
    </w:p>
    <w:p w14:paraId="5FDB6B72" w14:textId="243ACA1C" w:rsidR="00AC7BC6" w:rsidRDefault="00AC7BC6" w:rsidP="005E088C">
      <w:pPr>
        <w:pStyle w:val="ListBullet"/>
      </w:pPr>
      <w:r>
        <w:t>Created the website with Reactjs for Frontend and Firebase for backend, storage, and hosting.</w:t>
      </w:r>
    </w:p>
    <w:p w14:paraId="7E6864F1" w14:textId="1DBDD2F2" w:rsidR="00AC7BC6" w:rsidRDefault="00AC7BC6" w:rsidP="005E088C">
      <w:pPr>
        <w:pStyle w:val="ListBullet"/>
      </w:pPr>
      <w:r>
        <w:t xml:space="preserve">Link to my work: </w:t>
      </w:r>
      <w:hyperlink r:id="rId11" w:history="1">
        <w:r w:rsidRPr="00AC7BC6">
          <w:rPr>
            <w:rStyle w:val="Hyperlink"/>
          </w:rPr>
          <w:t>https://jokamarket.com/</w:t>
        </w:r>
      </w:hyperlink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9F08EE" w:rsidRPr="00565B06" w14:paraId="57929A04" w14:textId="77777777" w:rsidTr="00362001">
        <w:tc>
          <w:tcPr>
            <w:tcW w:w="720" w:type="dxa"/>
            <w:tcMar>
              <w:right w:w="216" w:type="dxa"/>
            </w:tcMar>
            <w:vAlign w:val="bottom"/>
          </w:tcPr>
          <w:p w14:paraId="36C30A5C" w14:textId="77777777" w:rsidR="009F08EE" w:rsidRPr="00565B06" w:rsidRDefault="009F08EE" w:rsidP="00362001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3E3FA3A" wp14:editId="7C0352CA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015C53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3712B2F" w14:textId="77777777" w:rsidR="009F08EE" w:rsidRPr="00565B06" w:rsidRDefault="009F08EE" w:rsidP="00362001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C45B6A6DC04840D4B982CF2FAB2B7EC0"/>
                </w:placeholder>
                <w:temporary/>
                <w:showingPlcHdr/>
                <w15:appearance w15:val="hidden"/>
              </w:sdtPr>
              <w:sdtContent>
                <w:r w:rsidRPr="00565B06">
                  <w:t>Education</w:t>
                </w:r>
              </w:sdtContent>
            </w:sdt>
          </w:p>
        </w:tc>
      </w:tr>
    </w:tbl>
    <w:p w14:paraId="2E2B73AE" w14:textId="714595C1" w:rsidR="009F08EE" w:rsidRPr="00565B06" w:rsidRDefault="00336A7B" w:rsidP="009F08EE">
      <w:pPr>
        <w:pStyle w:val="Heading2"/>
      </w:pPr>
      <w:r>
        <w:t>B.</w:t>
      </w:r>
      <w:r w:rsidR="000161C4">
        <w:t xml:space="preserve"> </w:t>
      </w:r>
      <w:r>
        <w:t>Tech</w:t>
      </w:r>
      <w:r w:rsidR="009F08EE" w:rsidRPr="00565B06">
        <w:t xml:space="preserve"> | </w:t>
      </w:r>
      <w:r>
        <w:rPr>
          <w:rStyle w:val="Emphasis"/>
        </w:rPr>
        <w:t>Madanapalle Institute of Technology &amp; Science</w:t>
      </w:r>
    </w:p>
    <w:p w14:paraId="5401A716" w14:textId="28E8F9E1" w:rsidR="009F08EE" w:rsidRPr="00565B06" w:rsidRDefault="00336A7B" w:rsidP="009F08EE">
      <w:pPr>
        <w:pStyle w:val="Heading3"/>
      </w:pPr>
      <w:r>
        <w:t>2016</w:t>
      </w:r>
      <w:r w:rsidR="009F08EE" w:rsidRPr="00565B06">
        <w:t xml:space="preserve"> – </w:t>
      </w:r>
      <w:r>
        <w:t>2020</w:t>
      </w:r>
    </w:p>
    <w:p w14:paraId="76A86F4E" w14:textId="420FFD59" w:rsidR="009F08EE" w:rsidRPr="00565B06" w:rsidRDefault="00EB1A84" w:rsidP="00336A7B">
      <w:r>
        <w:t>I completed my bachelor’s in Computer Science</w:t>
      </w:r>
      <w:r>
        <w:t xml:space="preserve"> with G</w:t>
      </w:r>
      <w:r w:rsidR="006A79B1">
        <w:t>.</w:t>
      </w:r>
      <w:r>
        <w:t>P</w:t>
      </w:r>
      <w:r w:rsidR="006A79B1">
        <w:t>.</w:t>
      </w:r>
      <w:r>
        <w:t>A of 8.41.</w:t>
      </w:r>
      <w:r w:rsidR="006A79B1">
        <w:t xml:space="preserve"> Worked as coordinator for college fest (ASHV) and branch event (GMOCS).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0424C3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5B91930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24E76E5" wp14:editId="2734103A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40FC00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907EE00" w14:textId="77777777" w:rsidR="00143224" w:rsidRPr="00565B06" w:rsidRDefault="00000000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90AE9D5894A94B05A57217E1A0805035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0146CD09" w14:textId="77777777" w:rsidTr="00565B06">
        <w:tc>
          <w:tcPr>
            <w:tcW w:w="4320" w:type="dxa"/>
          </w:tcPr>
          <w:p w14:paraId="2BE0CF9D" w14:textId="2C2DCA42" w:rsidR="000161C4" w:rsidRPr="00565B06" w:rsidRDefault="000161C4" w:rsidP="000161C4">
            <w:pPr>
              <w:pStyle w:val="ListBullet"/>
              <w:spacing w:after="80"/>
            </w:pPr>
            <w:r>
              <w:t>HTML/CSS, SCSS.</w:t>
            </w:r>
          </w:p>
          <w:p w14:paraId="6A8995BF" w14:textId="0E249326" w:rsidR="000161C4" w:rsidRPr="00565B06" w:rsidRDefault="000161C4" w:rsidP="000161C4">
            <w:pPr>
              <w:pStyle w:val="ListBullet"/>
              <w:spacing w:after="80"/>
            </w:pPr>
            <w:r>
              <w:t>JavaScript and Java.</w:t>
            </w:r>
          </w:p>
          <w:p w14:paraId="460C1CEE" w14:textId="2DAD6D44" w:rsidR="00316CE4" w:rsidRPr="00565B06" w:rsidRDefault="000161C4" w:rsidP="000161C4">
            <w:pPr>
              <w:pStyle w:val="ListBullet"/>
              <w:spacing w:after="80"/>
            </w:pPr>
            <w:r>
              <w:t>React.js and Redux/Context API.</w:t>
            </w:r>
          </w:p>
        </w:tc>
        <w:tc>
          <w:tcPr>
            <w:tcW w:w="4320" w:type="dxa"/>
            <w:tcMar>
              <w:left w:w="576" w:type="dxa"/>
            </w:tcMar>
          </w:tcPr>
          <w:p w14:paraId="59BEB924" w14:textId="0BA9DA33" w:rsidR="00143224" w:rsidRPr="00565B06" w:rsidRDefault="000161C4" w:rsidP="00565B06">
            <w:pPr>
              <w:pStyle w:val="ListBullet"/>
              <w:spacing w:after="80"/>
            </w:pPr>
            <w:r>
              <w:t>MongoDB and Firebase.</w:t>
            </w:r>
          </w:p>
          <w:p w14:paraId="04D17C63" w14:textId="4A656663" w:rsidR="00F904FC" w:rsidRPr="00565B06" w:rsidRDefault="000161C4" w:rsidP="00565B06">
            <w:pPr>
              <w:pStyle w:val="ListBullet"/>
              <w:spacing w:after="80"/>
            </w:pPr>
            <w:r>
              <w:t>Self-learning and Adaptability.</w:t>
            </w:r>
          </w:p>
          <w:p w14:paraId="739DA16D" w14:textId="6C4BA95E" w:rsidR="00F904FC" w:rsidRPr="00565B06" w:rsidRDefault="000161C4" w:rsidP="00565B06">
            <w:pPr>
              <w:pStyle w:val="ListBullet"/>
              <w:spacing w:after="80"/>
            </w:pPr>
            <w:r>
              <w:t>Problem Solving.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6ACF4146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14347E41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35F3D2A" wp14:editId="47BA41A9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660D85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CDC4EFE" w14:textId="6F739B7C" w:rsidR="00AC7C34" w:rsidRPr="00565B06" w:rsidRDefault="000161C4" w:rsidP="00AD6216">
            <w:pPr>
              <w:pStyle w:val="Heading1"/>
              <w:outlineLvl w:val="0"/>
            </w:pPr>
            <w:r>
              <w:t>Learning</w:t>
            </w:r>
          </w:p>
        </w:tc>
      </w:tr>
    </w:tbl>
    <w:p w14:paraId="0B9297E4" w14:textId="6C7D0897" w:rsidR="000161C4" w:rsidRDefault="000161C4" w:rsidP="00316CE4">
      <w:r>
        <w:t xml:space="preserve">Currently I’m learning Dart and Flutter for </w:t>
      </w:r>
      <w:r w:rsidR="00B853B3">
        <w:t>A</w:t>
      </w:r>
      <w:r>
        <w:t xml:space="preserve">pplication (App) Development. </w:t>
      </w:r>
    </w:p>
    <w:p w14:paraId="2C07F83E" w14:textId="11D9CA8A" w:rsidR="007A0F44" w:rsidRDefault="000161C4" w:rsidP="00316CE4">
      <w:r>
        <w:t>Learning some Financial Education for better financial stability in life.</w:t>
      </w:r>
    </w:p>
    <w:p w14:paraId="6B3BD943" w14:textId="6426F075" w:rsidR="000161C4" w:rsidRPr="00565B06" w:rsidRDefault="000161C4" w:rsidP="00316CE4">
      <w:r>
        <w:t>Preferred Languages</w:t>
      </w:r>
      <w:r w:rsidR="00B853B3">
        <w:t>: JavaScript and Java.</w:t>
      </w:r>
    </w:p>
    <w:sectPr w:rsidR="000161C4" w:rsidRPr="00565B06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53214" w14:textId="77777777" w:rsidR="00984440" w:rsidRDefault="00984440" w:rsidP="00F534FB">
      <w:pPr>
        <w:spacing w:after="0"/>
      </w:pPr>
      <w:r>
        <w:separator/>
      </w:r>
    </w:p>
  </w:endnote>
  <w:endnote w:type="continuationSeparator" w:id="0">
    <w:p w14:paraId="6629A496" w14:textId="77777777" w:rsidR="00984440" w:rsidRDefault="0098444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4EA23A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1806A" w14:textId="77777777" w:rsidR="00984440" w:rsidRDefault="00984440" w:rsidP="00F534FB">
      <w:pPr>
        <w:spacing w:after="0"/>
      </w:pPr>
      <w:r>
        <w:separator/>
      </w:r>
    </w:p>
  </w:footnote>
  <w:footnote w:type="continuationSeparator" w:id="0">
    <w:p w14:paraId="277F1C5B" w14:textId="77777777" w:rsidR="00984440" w:rsidRDefault="0098444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418A6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0E430A9" wp14:editId="6D2B99D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7692EF" id="Rectangle 1" o:spid="_x0000_s1026" alt="&quot;&quot;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0DE8F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67456"/>
    <w:multiLevelType w:val="hybridMultilevel"/>
    <w:tmpl w:val="8B76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A664B"/>
    <w:multiLevelType w:val="hybridMultilevel"/>
    <w:tmpl w:val="25429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C1792"/>
    <w:multiLevelType w:val="hybridMultilevel"/>
    <w:tmpl w:val="0736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400824">
    <w:abstractNumId w:val="9"/>
  </w:num>
  <w:num w:numId="2" w16cid:durableId="198856634">
    <w:abstractNumId w:val="9"/>
    <w:lvlOverride w:ilvl="0">
      <w:startOverride w:val="1"/>
    </w:lvlOverride>
  </w:num>
  <w:num w:numId="3" w16cid:durableId="1608343952">
    <w:abstractNumId w:val="10"/>
  </w:num>
  <w:num w:numId="4" w16cid:durableId="2125611733">
    <w:abstractNumId w:val="13"/>
  </w:num>
  <w:num w:numId="5" w16cid:durableId="2072457417">
    <w:abstractNumId w:val="8"/>
  </w:num>
  <w:num w:numId="6" w16cid:durableId="378406619">
    <w:abstractNumId w:val="7"/>
  </w:num>
  <w:num w:numId="7" w16cid:durableId="416946508">
    <w:abstractNumId w:val="6"/>
  </w:num>
  <w:num w:numId="8" w16cid:durableId="1679847203">
    <w:abstractNumId w:val="5"/>
  </w:num>
  <w:num w:numId="9" w16cid:durableId="427577742">
    <w:abstractNumId w:val="4"/>
  </w:num>
  <w:num w:numId="10" w16cid:durableId="555776548">
    <w:abstractNumId w:val="3"/>
  </w:num>
  <w:num w:numId="11" w16cid:durableId="540753745">
    <w:abstractNumId w:val="2"/>
  </w:num>
  <w:num w:numId="12" w16cid:durableId="1475639878">
    <w:abstractNumId w:val="1"/>
  </w:num>
  <w:num w:numId="13" w16cid:durableId="1491404492">
    <w:abstractNumId w:val="0"/>
  </w:num>
  <w:num w:numId="14" w16cid:durableId="1060832403">
    <w:abstractNumId w:val="12"/>
  </w:num>
  <w:num w:numId="15" w16cid:durableId="550962428">
    <w:abstractNumId w:val="11"/>
  </w:num>
  <w:num w:numId="16" w16cid:durableId="1208764319">
    <w:abstractNumId w:val="14"/>
  </w:num>
  <w:num w:numId="17" w16cid:durableId="1323774407">
    <w:abstractNumId w:val="16"/>
  </w:num>
  <w:num w:numId="18" w16cid:durableId="850767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EE"/>
    <w:rsid w:val="00002750"/>
    <w:rsid w:val="00004D4E"/>
    <w:rsid w:val="00011895"/>
    <w:rsid w:val="00013818"/>
    <w:rsid w:val="000161C4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6A7B"/>
    <w:rsid w:val="00337114"/>
    <w:rsid w:val="0035004C"/>
    <w:rsid w:val="003571C8"/>
    <w:rsid w:val="00383057"/>
    <w:rsid w:val="003914CD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A79B1"/>
    <w:rsid w:val="006D65F8"/>
    <w:rsid w:val="006F3B11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84440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08EE"/>
    <w:rsid w:val="009F2058"/>
    <w:rsid w:val="009F391D"/>
    <w:rsid w:val="00A1144C"/>
    <w:rsid w:val="00A1329C"/>
    <w:rsid w:val="00A25023"/>
    <w:rsid w:val="00A2760D"/>
    <w:rsid w:val="00A42CE4"/>
    <w:rsid w:val="00A46A60"/>
    <w:rsid w:val="00A56B81"/>
    <w:rsid w:val="00A6314E"/>
    <w:rsid w:val="00A77B4D"/>
    <w:rsid w:val="00A8052D"/>
    <w:rsid w:val="00A9077F"/>
    <w:rsid w:val="00AA04BD"/>
    <w:rsid w:val="00AA276C"/>
    <w:rsid w:val="00AB673E"/>
    <w:rsid w:val="00AC7BC6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853B3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2C85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1A84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BAF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AC7B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BC6"/>
    <w:rPr>
      <w:color w:val="88628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B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okamarket.com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lianc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E7E8274AC44EB89990950F5E21C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A0F3F-A634-4066-8057-0B35644568CF}"/>
      </w:docPartPr>
      <w:docPartBody>
        <w:p w:rsidR="00000000" w:rsidRDefault="00000000">
          <w:pPr>
            <w:pStyle w:val="6EE7E8274AC44EB89990950F5E21C2C3"/>
          </w:pPr>
          <w:r w:rsidRPr="009D0878">
            <w:t>Address</w:t>
          </w:r>
        </w:p>
      </w:docPartBody>
    </w:docPart>
    <w:docPart>
      <w:docPartPr>
        <w:name w:val="59598B54F2F944C9AE4A4F4D2CBA9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7DD2D-0545-46DB-BC1D-991EA2BCB6D1}"/>
      </w:docPartPr>
      <w:docPartBody>
        <w:p w:rsidR="00000000" w:rsidRDefault="00000000">
          <w:pPr>
            <w:pStyle w:val="59598B54F2F944C9AE4A4F4D2CBA98CD"/>
          </w:pPr>
          <w:r w:rsidRPr="009D0878">
            <w:t>Phone</w:t>
          </w:r>
        </w:p>
      </w:docPartBody>
    </w:docPart>
    <w:docPart>
      <w:docPartPr>
        <w:name w:val="84E6C411ABAB4BD8AA097E689B605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95AF4-6645-41CD-9232-80D8DC114DF3}"/>
      </w:docPartPr>
      <w:docPartBody>
        <w:p w:rsidR="00000000" w:rsidRDefault="00000000">
          <w:pPr>
            <w:pStyle w:val="84E6C411ABAB4BD8AA097E689B605454"/>
          </w:pPr>
          <w:r w:rsidRPr="009D0878">
            <w:t>Email</w:t>
          </w:r>
        </w:p>
      </w:docPartBody>
    </w:docPart>
    <w:docPart>
      <w:docPartPr>
        <w:name w:val="3E9C77439AE14A26B32D5E951A48D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63946-EE06-410B-894D-D0CD6B2B2BC5}"/>
      </w:docPartPr>
      <w:docPartBody>
        <w:p w:rsidR="00000000" w:rsidRDefault="00000000">
          <w:pPr>
            <w:pStyle w:val="3E9C77439AE14A26B32D5E951A48D491"/>
          </w:pPr>
          <w:r w:rsidRPr="009D0878">
            <w:t>LinkedIn P</w:t>
          </w:r>
          <w:r w:rsidRPr="009D0878">
            <w:t>rofile</w:t>
          </w:r>
        </w:p>
      </w:docPartBody>
    </w:docPart>
    <w:docPart>
      <w:docPartPr>
        <w:name w:val="06315AE0716E4C518FCB1D3D7AABC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D87E5-76AD-419C-90A6-EDFF9D467CA5}"/>
      </w:docPartPr>
      <w:docPartBody>
        <w:p w:rsidR="00000000" w:rsidRDefault="00000000">
          <w:pPr>
            <w:pStyle w:val="06315AE0716E4C518FCB1D3D7AABCE59"/>
          </w:pPr>
          <w:r w:rsidRPr="00D85CA4">
            <w:t>Objective</w:t>
          </w:r>
        </w:p>
      </w:docPartBody>
    </w:docPart>
    <w:docPart>
      <w:docPartPr>
        <w:name w:val="1817FF77F34A4A638EB48D6668FA0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C70DE-9E7E-49DD-AF54-EAF0C664C506}"/>
      </w:docPartPr>
      <w:docPartBody>
        <w:p w:rsidR="00000000" w:rsidRDefault="00000000">
          <w:pPr>
            <w:pStyle w:val="1817FF77F34A4A638EB48D6668FA0E17"/>
          </w:pPr>
          <w:r w:rsidRPr="00565B06">
            <w:t>Experience</w:t>
          </w:r>
        </w:p>
      </w:docPartBody>
    </w:docPart>
    <w:docPart>
      <w:docPartPr>
        <w:name w:val="90AE9D5894A94B05A57217E1A08050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0CEC0-3D9C-4B0D-BED9-D3FFC32AD9A5}"/>
      </w:docPartPr>
      <w:docPartBody>
        <w:p w:rsidR="00000000" w:rsidRDefault="00000000">
          <w:pPr>
            <w:pStyle w:val="90AE9D5894A94B05A57217E1A0805035"/>
          </w:pPr>
          <w:r w:rsidRPr="00565B06">
            <w:t>Skills</w:t>
          </w:r>
        </w:p>
      </w:docPartBody>
    </w:docPart>
    <w:docPart>
      <w:docPartPr>
        <w:name w:val="C45B6A6DC04840D4B982CF2FAB2B7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F4823-3091-4BFD-98D2-F820D790A25A}"/>
      </w:docPartPr>
      <w:docPartBody>
        <w:p w:rsidR="00000000" w:rsidRDefault="00C218B0" w:rsidP="00C218B0">
          <w:pPr>
            <w:pStyle w:val="C45B6A6DC04840D4B982CF2FAB2B7EC0"/>
          </w:pPr>
          <w:r w:rsidRPr="00565B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B0"/>
    <w:rsid w:val="009B0BA1"/>
    <w:rsid w:val="00C2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CCC2C8173A403F9B07347EC42282F0">
    <w:name w:val="0FCCC2C8173A403F9B07347EC42282F0"/>
  </w:style>
  <w:style w:type="paragraph" w:customStyle="1" w:styleId="9497610E1FDB43209F0C37DE53495562">
    <w:name w:val="9497610E1FDB43209F0C37DE53495562"/>
  </w:style>
  <w:style w:type="paragraph" w:customStyle="1" w:styleId="6EE7E8274AC44EB89990950F5E21C2C3">
    <w:name w:val="6EE7E8274AC44EB89990950F5E21C2C3"/>
  </w:style>
  <w:style w:type="paragraph" w:customStyle="1" w:styleId="59598B54F2F944C9AE4A4F4D2CBA98CD">
    <w:name w:val="59598B54F2F944C9AE4A4F4D2CBA98CD"/>
  </w:style>
  <w:style w:type="paragraph" w:customStyle="1" w:styleId="84E6C411ABAB4BD8AA097E689B605454">
    <w:name w:val="84E6C411ABAB4BD8AA097E689B605454"/>
  </w:style>
  <w:style w:type="paragraph" w:customStyle="1" w:styleId="3E9C77439AE14A26B32D5E951A48D491">
    <w:name w:val="3E9C77439AE14A26B32D5E951A48D491"/>
  </w:style>
  <w:style w:type="paragraph" w:customStyle="1" w:styleId="30A9B658558B452F8A06455364EFBBF5">
    <w:name w:val="30A9B658558B452F8A06455364EFBBF5"/>
  </w:style>
  <w:style w:type="paragraph" w:customStyle="1" w:styleId="06315AE0716E4C518FCB1D3D7AABCE59">
    <w:name w:val="06315AE0716E4C518FCB1D3D7AABCE59"/>
  </w:style>
  <w:style w:type="paragraph" w:customStyle="1" w:styleId="A067C966A16D4DB4A7DDB11D6DC364D8">
    <w:name w:val="A067C966A16D4DB4A7DDB11D6DC364D8"/>
  </w:style>
  <w:style w:type="paragraph" w:customStyle="1" w:styleId="3E01E34F03E04C81BEBA11DC925C39AD">
    <w:name w:val="3E01E34F03E04C81BEBA11DC925C39AD"/>
  </w:style>
  <w:style w:type="paragraph" w:customStyle="1" w:styleId="1CBDD7EC82E64DC4A08F2013338A4191">
    <w:name w:val="1CBDD7EC82E64DC4A08F2013338A4191"/>
  </w:style>
  <w:style w:type="character" w:styleId="Emphasis">
    <w:name w:val="Emphasis"/>
    <w:basedOn w:val="DefaultParagraphFont"/>
    <w:uiPriority w:val="11"/>
    <w:qFormat/>
    <w:rsid w:val="00C218B0"/>
    <w:rPr>
      <w:b w:val="0"/>
      <w:iCs/>
      <w:color w:val="657C9C" w:themeColor="text2" w:themeTint="BF"/>
      <w:sz w:val="26"/>
    </w:rPr>
  </w:style>
  <w:style w:type="paragraph" w:customStyle="1" w:styleId="3918CB9EDB1F4BA3B4D55B32E970EF84">
    <w:name w:val="3918CB9EDB1F4BA3B4D55B32E970EF84"/>
  </w:style>
  <w:style w:type="paragraph" w:customStyle="1" w:styleId="8D914A1A0DD94731B665A2234BA107E7">
    <w:name w:val="8D914A1A0DD94731B665A2234BA107E7"/>
  </w:style>
  <w:style w:type="paragraph" w:customStyle="1" w:styleId="B5DBA7006C0C4D3C8796D393828155C1">
    <w:name w:val="B5DBA7006C0C4D3C8796D393828155C1"/>
  </w:style>
  <w:style w:type="paragraph" w:customStyle="1" w:styleId="8A160D3B5E40447D86EF7244E0816B6D">
    <w:name w:val="8A160D3B5E40447D86EF7244E0816B6D"/>
  </w:style>
  <w:style w:type="paragraph" w:customStyle="1" w:styleId="AEF9948399F343649606F7FDF72C099B">
    <w:name w:val="AEF9948399F343649606F7FDF72C099B"/>
  </w:style>
  <w:style w:type="paragraph" w:customStyle="1" w:styleId="0B592217750542C9894FB29D1445EA6A">
    <w:name w:val="0B592217750542C9894FB29D1445EA6A"/>
  </w:style>
  <w:style w:type="paragraph" w:customStyle="1" w:styleId="51D5B70DFB6E445496073F64947E3A59">
    <w:name w:val="51D5B70DFB6E445496073F64947E3A59"/>
  </w:style>
  <w:style w:type="paragraph" w:customStyle="1" w:styleId="75C9FFF1DC0746AABE5F78230F9DE2D0">
    <w:name w:val="75C9FFF1DC0746AABE5F78230F9DE2D0"/>
  </w:style>
  <w:style w:type="paragraph" w:customStyle="1" w:styleId="293D0A7D1D2646DC9272CA30D12AC45B">
    <w:name w:val="293D0A7D1D2646DC9272CA30D12AC45B"/>
  </w:style>
  <w:style w:type="paragraph" w:customStyle="1" w:styleId="1817FF77F34A4A638EB48D6668FA0E17">
    <w:name w:val="1817FF77F34A4A638EB48D6668FA0E17"/>
  </w:style>
  <w:style w:type="paragraph" w:customStyle="1" w:styleId="2B9F530D77624E748B1E4407347E2F7D">
    <w:name w:val="2B9F530D77624E748B1E4407347E2F7D"/>
  </w:style>
  <w:style w:type="paragraph" w:customStyle="1" w:styleId="BE83B0C510A64CBC83FA82CB0442620C">
    <w:name w:val="BE83B0C510A64CBC83FA82CB0442620C"/>
  </w:style>
  <w:style w:type="paragraph" w:customStyle="1" w:styleId="7B31B63833624B9B885FF7DCB5928EE3">
    <w:name w:val="7B31B63833624B9B885FF7DCB5928EE3"/>
  </w:style>
  <w:style w:type="paragraph" w:customStyle="1" w:styleId="1FC39F22D1774478ACBE2049ECC59583">
    <w:name w:val="1FC39F22D1774478ACBE2049ECC59583"/>
  </w:style>
  <w:style w:type="paragraph" w:customStyle="1" w:styleId="D394FBF375BD4D49AF1102D5FCD11018">
    <w:name w:val="D394FBF375BD4D49AF1102D5FCD11018"/>
  </w:style>
  <w:style w:type="paragraph" w:customStyle="1" w:styleId="411B2F3DF9424E71BAFD6A129E56FF42">
    <w:name w:val="411B2F3DF9424E71BAFD6A129E56FF42"/>
  </w:style>
  <w:style w:type="paragraph" w:customStyle="1" w:styleId="ADAD96EFB184441BACB3DEBF6BB32279">
    <w:name w:val="ADAD96EFB184441BACB3DEBF6BB32279"/>
  </w:style>
  <w:style w:type="paragraph" w:customStyle="1" w:styleId="06F92E6C568548EA863DE413BC00CAC0">
    <w:name w:val="06F92E6C568548EA863DE413BC00CAC0"/>
  </w:style>
  <w:style w:type="paragraph" w:customStyle="1" w:styleId="46CE16295B744A6DAC31E74BA9006FCF">
    <w:name w:val="46CE16295B744A6DAC31E74BA9006FCF"/>
  </w:style>
  <w:style w:type="paragraph" w:customStyle="1" w:styleId="B72BE48938FD40CE8B96CD593B0A7028">
    <w:name w:val="B72BE48938FD40CE8B96CD593B0A7028"/>
  </w:style>
  <w:style w:type="paragraph" w:customStyle="1" w:styleId="90AE9D5894A94B05A57217E1A0805035">
    <w:name w:val="90AE9D5894A94B05A57217E1A0805035"/>
  </w:style>
  <w:style w:type="paragraph" w:customStyle="1" w:styleId="EB18BFED23F84B238AF4331355C64453">
    <w:name w:val="EB18BFED23F84B238AF4331355C64453"/>
  </w:style>
  <w:style w:type="paragraph" w:customStyle="1" w:styleId="C2FF75DA34354B58928A2C7C643B33AE">
    <w:name w:val="C2FF75DA34354B58928A2C7C643B33AE"/>
  </w:style>
  <w:style w:type="paragraph" w:customStyle="1" w:styleId="24A52051E51047048F79CFB7B4053675">
    <w:name w:val="24A52051E51047048F79CFB7B4053675"/>
  </w:style>
  <w:style w:type="paragraph" w:customStyle="1" w:styleId="C92C24D150B1400DA6E0C564F4C973FD">
    <w:name w:val="C92C24D150B1400DA6E0C564F4C973FD"/>
  </w:style>
  <w:style w:type="paragraph" w:customStyle="1" w:styleId="9EAA453B70214817BBEEBA5802687B11">
    <w:name w:val="9EAA453B70214817BBEEBA5802687B11"/>
  </w:style>
  <w:style w:type="paragraph" w:customStyle="1" w:styleId="090A8021A37C4713B3E23D71B82A0334">
    <w:name w:val="090A8021A37C4713B3E23D71B82A0334"/>
  </w:style>
  <w:style w:type="paragraph" w:customStyle="1" w:styleId="D538004AE8B44C0C938FF9ED69F61A86">
    <w:name w:val="D538004AE8B44C0C938FF9ED69F61A86"/>
  </w:style>
  <w:style w:type="paragraph" w:customStyle="1" w:styleId="1A02B919E7C14EA0A369E3C06B4CF2B1">
    <w:name w:val="1A02B919E7C14EA0A369E3C06B4CF2B1"/>
    <w:rsid w:val="00C218B0"/>
  </w:style>
  <w:style w:type="paragraph" w:customStyle="1" w:styleId="C45B6A6DC04840D4B982CF2FAB2B7EC0">
    <w:name w:val="C45B6A6DC04840D4B982CF2FAB2B7EC0"/>
    <w:rsid w:val="00C218B0"/>
  </w:style>
  <w:style w:type="paragraph" w:customStyle="1" w:styleId="906D7B0E712D477FAE002AE33E1AC335">
    <w:name w:val="906D7B0E712D477FAE002AE33E1AC335"/>
    <w:rsid w:val="00C218B0"/>
  </w:style>
  <w:style w:type="paragraph" w:customStyle="1" w:styleId="A4DB6699B0E84D6389F9CDAE835F769C">
    <w:name w:val="A4DB6699B0E84D6389F9CDAE835F769C"/>
    <w:rsid w:val="00C218B0"/>
  </w:style>
  <w:style w:type="paragraph" w:customStyle="1" w:styleId="A18BD7704C0F4F80B66F4E7322932FE4">
    <w:name w:val="A18BD7704C0F4F80B66F4E7322932FE4"/>
    <w:rsid w:val="00C218B0"/>
  </w:style>
  <w:style w:type="paragraph" w:customStyle="1" w:styleId="9F2F17C53895443A91CBF5BF4072DD14">
    <w:name w:val="9F2F17C53895443A91CBF5BF4072DD14"/>
    <w:rsid w:val="00C218B0"/>
  </w:style>
  <w:style w:type="paragraph" w:customStyle="1" w:styleId="015514DC727D44B9BC101C43A246C1EC">
    <w:name w:val="015514DC727D44B9BC101C43A246C1EC"/>
    <w:rsid w:val="00C218B0"/>
  </w:style>
  <w:style w:type="paragraph" w:customStyle="1" w:styleId="6FEB884DFB1148E58A9CB80655C2ECCD">
    <w:name w:val="6FEB884DFB1148E58A9CB80655C2ECCD"/>
    <w:rsid w:val="00C218B0"/>
  </w:style>
  <w:style w:type="paragraph" w:customStyle="1" w:styleId="D8FA2CE779214130961E939B00FFFCFB">
    <w:name w:val="D8FA2CE779214130961E939B00FFFCFB"/>
    <w:rsid w:val="00C218B0"/>
  </w:style>
  <w:style w:type="paragraph" w:customStyle="1" w:styleId="AC493214E84D46D485AFC0A1E4E8EC35">
    <w:name w:val="AC493214E84D46D485AFC0A1E4E8EC35"/>
    <w:rsid w:val="00C218B0"/>
  </w:style>
  <w:style w:type="paragraph" w:customStyle="1" w:styleId="A1385AC5CF1D47B8BFEE188B7F8F5C9B">
    <w:name w:val="A1385AC5CF1D47B8BFEE188B7F8F5C9B"/>
    <w:rsid w:val="00C218B0"/>
  </w:style>
  <w:style w:type="paragraph" w:customStyle="1" w:styleId="6F489154010D4B76B9F26B89E70F2FCF">
    <w:name w:val="6F489154010D4B76B9F26B89E70F2FCF"/>
    <w:rsid w:val="00C218B0"/>
  </w:style>
  <w:style w:type="paragraph" w:customStyle="1" w:styleId="7942D86817884F0CA076AB279347D57C">
    <w:name w:val="7942D86817884F0CA076AB279347D57C"/>
    <w:rsid w:val="00C218B0"/>
  </w:style>
  <w:style w:type="paragraph" w:customStyle="1" w:styleId="6F618F21012D47D48A38A5E8BE26B72D">
    <w:name w:val="6F618F21012D47D48A38A5E8BE26B72D"/>
    <w:rsid w:val="00C218B0"/>
  </w:style>
  <w:style w:type="paragraph" w:customStyle="1" w:styleId="B5E61B60CEC846F1BB874171484C815A">
    <w:name w:val="B5E61B60CEC846F1BB874171484C815A"/>
    <w:rsid w:val="00C218B0"/>
  </w:style>
  <w:style w:type="paragraph" w:customStyle="1" w:styleId="01E29DB2933444AB89F355AE81584449">
    <w:name w:val="01E29DB2933444AB89F355AE81584449"/>
    <w:rsid w:val="00C218B0"/>
  </w:style>
  <w:style w:type="paragraph" w:customStyle="1" w:styleId="2B52053714324A45A1EECE70082741E1">
    <w:name w:val="2B52053714324A45A1EECE70082741E1"/>
    <w:rsid w:val="00C218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Anantapur, Andhra Pradesh</CompanyAddress>
  <CompanyPhone>9059477073</CompanyPhone>
  <CompanyFax/>
  <CompanyEmail>m.girishroy@gmail.com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www.linkedin.com/in/girish-m</cp:keywords>
  <dc:description/>
  <cp:lastModifiedBy/>
  <cp:revision>1</cp:revision>
  <dcterms:created xsi:type="dcterms:W3CDTF">2022-10-04T16:17:00Z</dcterms:created>
  <dcterms:modified xsi:type="dcterms:W3CDTF">2022-10-04T16:17:00Z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